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596D" w14:textId="77777777" w:rsidR="0000545B" w:rsidRDefault="0000545B" w:rsidP="0000545B">
      <w:pPr>
        <w:pBdr>
          <w:bottom w:val="single" w:sz="6" w:space="0" w:color="FFFFFF"/>
          <w:between w:val="single" w:sz="18" w:space="0" w:color="A9A9A9"/>
        </w:pBdr>
        <w:spacing w:line="280" w:lineRule="atLeast"/>
        <w:jc w:val="center"/>
        <w:rPr>
          <w:b/>
          <w:bCs/>
          <w:caps/>
          <w:sz w:val="40"/>
          <w:szCs w:val="40"/>
        </w:rPr>
      </w:pPr>
      <w:r w:rsidRPr="00DD7516">
        <w:rPr>
          <w:b/>
          <w:bCs/>
          <w:caps/>
          <w:sz w:val="40"/>
          <w:szCs w:val="40"/>
        </w:rPr>
        <w:t xml:space="preserve">Pranjal Umesh Kalekar </w:t>
      </w:r>
    </w:p>
    <w:p w14:paraId="44FE9AEA" w14:textId="57C4C75C" w:rsidR="0000545B" w:rsidRPr="0006103E" w:rsidRDefault="0000545B" w:rsidP="0000545B">
      <w:pPr>
        <w:pBdr>
          <w:bottom w:val="single" w:sz="6" w:space="0" w:color="FFFFFF"/>
          <w:between w:val="single" w:sz="18" w:space="0" w:color="A9A9A9"/>
        </w:pBdr>
        <w:spacing w:line="280" w:lineRule="atLeast"/>
        <w:jc w:val="center"/>
        <w:rPr>
          <w:color w:val="F49100" w:themeColor="hyperlink"/>
          <w:sz w:val="20"/>
          <w:szCs w:val="20"/>
          <w:u w:val="single"/>
        </w:rPr>
      </w:pPr>
      <w:r w:rsidRPr="00DD7516">
        <w:rPr>
          <w:sz w:val="20"/>
          <w:szCs w:val="20"/>
        </w:rPr>
        <w:t>857-294-2305 </w:t>
      </w:r>
      <w:r w:rsidRPr="00DD7516">
        <w:rPr>
          <w:color w:val="000000"/>
          <w:sz w:val="20"/>
          <w:szCs w:val="20"/>
        </w:rPr>
        <w:t>| </w:t>
      </w:r>
      <w:hyperlink r:id="rId4" w:history="1">
        <w:r w:rsidRPr="00DD7516">
          <w:rPr>
            <w:color w:val="0563C1"/>
            <w:sz w:val="20"/>
            <w:szCs w:val="20"/>
            <w:u w:val="single" w:color="0563C1"/>
          </w:rPr>
          <w:t>kalekar.p@northeastern.edu</w:t>
        </w:r>
      </w:hyperlink>
      <w:r w:rsidRPr="00DD7516">
        <w:rPr>
          <w:color w:val="0563C1"/>
          <w:sz w:val="20"/>
          <w:szCs w:val="20"/>
        </w:rPr>
        <w:t> </w:t>
      </w:r>
      <w:r w:rsidRPr="00DD7516">
        <w:rPr>
          <w:color w:val="000000"/>
          <w:sz w:val="20"/>
          <w:szCs w:val="20"/>
        </w:rPr>
        <w:t xml:space="preserve"> |</w:t>
      </w:r>
      <w:r w:rsidR="00D666B7" w:rsidRPr="00D666B7">
        <w:rPr>
          <w:sz w:val="18"/>
          <w:szCs w:val="18"/>
        </w:rPr>
        <w:t>https://www.linkedin.com/in/pranjalkalekar/</w:t>
      </w:r>
    </w:p>
    <w:p w14:paraId="7689E78F" w14:textId="77777777" w:rsidR="0000545B" w:rsidRDefault="0000545B" w:rsidP="0000545B"/>
    <w:p w14:paraId="3FDDA9EE" w14:textId="77777777" w:rsidR="00D666B7" w:rsidRPr="00D666B7" w:rsidRDefault="00D666B7" w:rsidP="00D666B7">
      <w:r w:rsidRPr="00D666B7">
        <w:t>Dear Hiring Manager,</w:t>
      </w:r>
    </w:p>
    <w:p w14:paraId="35CCE87A" w14:textId="77777777" w:rsidR="00D666B7" w:rsidRPr="00D666B7" w:rsidRDefault="00D666B7" w:rsidP="00D666B7"/>
    <w:p w14:paraId="30620689" w14:textId="53CC26DA" w:rsidR="00D666B7" w:rsidRPr="00D666B7" w:rsidRDefault="00D666B7" w:rsidP="00D666B7">
      <w:r w:rsidRPr="00D666B7">
        <w:t>I am reaching out to express my keen interest in the</w:t>
      </w:r>
      <w:r w:rsidRPr="00D666B7">
        <w:rPr>
          <w:b/>
          <w:bCs/>
        </w:rPr>
        <w:t> Data Analyst Intern</w:t>
      </w:r>
      <w:r w:rsidRPr="00D666B7">
        <w:t> position within your organization. I am currently pursuing a </w:t>
      </w:r>
      <w:r w:rsidRPr="00D666B7">
        <w:rPr>
          <w:b/>
          <w:bCs/>
        </w:rPr>
        <w:t>Master of Science</w:t>
      </w:r>
      <w:r w:rsidRPr="00D666B7">
        <w:t> degree in </w:t>
      </w:r>
      <w:r w:rsidRPr="00D666B7">
        <w:rPr>
          <w:b/>
          <w:bCs/>
        </w:rPr>
        <w:t>Data Analytics Engineering</w:t>
      </w:r>
      <w:r w:rsidRPr="00D666B7">
        <w:t> at </w:t>
      </w:r>
      <w:r w:rsidRPr="00D666B7">
        <w:rPr>
          <w:b/>
          <w:bCs/>
        </w:rPr>
        <w:t>Northeastern University</w:t>
      </w:r>
      <w:r w:rsidRPr="00D666B7">
        <w:t>, with an expected graduation in May 2024 and a </w:t>
      </w:r>
      <w:r w:rsidRPr="00D666B7">
        <w:rPr>
          <w:b/>
          <w:bCs/>
        </w:rPr>
        <w:t>GPA of 3.9</w:t>
      </w:r>
      <w:r w:rsidRPr="00D666B7">
        <w:t>. My coursework has equipped me with a solid foundation in analytics systems, particularly in </w:t>
      </w:r>
      <w:r w:rsidRPr="00D666B7">
        <w:rPr>
          <w:u w:val="single"/>
        </w:rPr>
        <w:t>Python and MySQL</w:t>
      </w:r>
      <w:r w:rsidRPr="00D666B7">
        <w:t>, and I have completed relevant classes in Database Management for Analytics, Algorithms, Foundations of Data Analytics, Mining, and Computation and Visualization for Analytics.</w:t>
      </w:r>
    </w:p>
    <w:p w14:paraId="3DB38081" w14:textId="59FB64B8" w:rsidR="00D666B7" w:rsidRPr="00D666B7" w:rsidRDefault="00D666B7" w:rsidP="00D666B7">
      <w:pPr>
        <w:ind w:firstLine="720"/>
      </w:pPr>
      <w:r w:rsidRPr="00D666B7">
        <w:t>In terms of practical experience, I have had the opportunity to work as a </w:t>
      </w:r>
      <w:r w:rsidRPr="00D666B7">
        <w:rPr>
          <w:b/>
          <w:bCs/>
        </w:rPr>
        <w:t>Data Visualization Intern</w:t>
      </w:r>
      <w:r w:rsidRPr="00D666B7">
        <w:t> at </w:t>
      </w:r>
      <w:r w:rsidRPr="00D666B7">
        <w:rPr>
          <w:b/>
          <w:bCs/>
        </w:rPr>
        <w:t>Saint Louis University</w:t>
      </w:r>
      <w:r w:rsidRPr="00D666B7">
        <w:t>, where I successfully conducted an </w:t>
      </w:r>
      <w:r w:rsidRPr="00D666B7">
        <w:rPr>
          <w:u w:val="single"/>
        </w:rPr>
        <w:t>A/B test</w:t>
      </w:r>
      <w:r w:rsidRPr="00D666B7">
        <w:t> on Meta ads, resulting in a significant monthly subscriber increase. My proficiency lies in analyzing both structured and unstructured data, with a specific focus on leveraging </w:t>
      </w:r>
      <w:r w:rsidRPr="00D666B7">
        <w:rPr>
          <w:b/>
          <w:bCs/>
        </w:rPr>
        <w:t>NLP</w:t>
      </w:r>
      <w:r w:rsidRPr="00D666B7">
        <w:t> techniques for textual features. Additionally, I served as a </w:t>
      </w:r>
      <w:r w:rsidRPr="00D666B7">
        <w:rPr>
          <w:b/>
          <w:bCs/>
        </w:rPr>
        <w:t>Project Head and Computer Vision Intern</w:t>
      </w:r>
      <w:r w:rsidRPr="00D666B7">
        <w:t> at </w:t>
      </w:r>
      <w:r w:rsidRPr="00D666B7">
        <w:rPr>
          <w:b/>
          <w:bCs/>
        </w:rPr>
        <w:t>Eddy Tool &amp; Tech Solutions</w:t>
      </w:r>
      <w:r w:rsidRPr="00D666B7">
        <w:t>, leading a team in the development of an </w:t>
      </w:r>
      <w:r w:rsidRPr="00D666B7">
        <w:rPr>
          <w:b/>
          <w:bCs/>
        </w:rPr>
        <w:t>attention-tracking system</w:t>
      </w:r>
      <w:r w:rsidRPr="00D666B7">
        <w:t> using </w:t>
      </w:r>
      <w:r w:rsidRPr="00D666B7">
        <w:rPr>
          <w:u w:val="single"/>
        </w:rPr>
        <w:t>facial landmarks</w:t>
      </w:r>
      <w:r w:rsidRPr="00D666B7">
        <w:t> and variance analysis for proctoring purposes. These experiences have greatly enhanced my skills in analytics, business intelligence, statistics, and data science.</w:t>
      </w:r>
    </w:p>
    <w:p w14:paraId="31811F11" w14:textId="1C53BEE3" w:rsidR="00D666B7" w:rsidRPr="00D666B7" w:rsidRDefault="00D666B7" w:rsidP="00D666B7">
      <w:pPr>
        <w:ind w:firstLine="720"/>
      </w:pPr>
      <w:r w:rsidRPr="00D666B7">
        <w:t>Throughout my academic journey, I have completed various projects, including "</w:t>
      </w:r>
      <w:proofErr w:type="spellStart"/>
      <w:r w:rsidRPr="00D666B7">
        <w:rPr>
          <w:b/>
          <w:bCs/>
        </w:rPr>
        <w:t>CredRisk</w:t>
      </w:r>
      <w:proofErr w:type="spellEnd"/>
      <w:r w:rsidRPr="00D666B7">
        <w:rPr>
          <w:b/>
          <w:bCs/>
        </w:rPr>
        <w:t>: A Credit Risk Forecasting Predictor Model</w:t>
      </w:r>
      <w:r w:rsidRPr="00D666B7">
        <w:t>" and the "</w:t>
      </w:r>
      <w:r w:rsidRPr="00D666B7">
        <w:rPr>
          <w:b/>
          <w:bCs/>
        </w:rPr>
        <w:t>All-in-one Airport Management System using MySQL</w:t>
      </w:r>
      <w:r w:rsidRPr="00D666B7">
        <w:t>." These projects have allowed me to gain hands-on experience in building </w:t>
      </w:r>
      <w:r w:rsidRPr="00D666B7">
        <w:rPr>
          <w:u w:val="single"/>
        </w:rPr>
        <w:t>data pipelines</w:t>
      </w:r>
      <w:r w:rsidRPr="00D666B7">
        <w:t>, </w:t>
      </w:r>
      <w:r w:rsidRPr="00D666B7">
        <w:rPr>
          <w:u w:val="single"/>
        </w:rPr>
        <w:t>performing ETL processes</w:t>
      </w:r>
      <w:r w:rsidRPr="00D666B7">
        <w:t>, and applying advanced analytics and </w:t>
      </w:r>
      <w:r w:rsidRPr="00D666B7">
        <w:rPr>
          <w:u w:val="single"/>
        </w:rPr>
        <w:t>machine learning techniques</w:t>
      </w:r>
      <w:r w:rsidRPr="00D666B7">
        <w:t>. I am proficient in utilizing visualization tools like </w:t>
      </w:r>
      <w:r w:rsidRPr="00D666B7">
        <w:rPr>
          <w:b/>
          <w:bCs/>
        </w:rPr>
        <w:t>Tableau, and MS Power BI</w:t>
      </w:r>
      <w:r w:rsidRPr="00D666B7">
        <w:t> and</w:t>
      </w:r>
      <w:r w:rsidRPr="00D666B7">
        <w:rPr>
          <w:u w:val="single"/>
        </w:rPr>
        <w:t xml:space="preserve"> Python libraries like </w:t>
      </w:r>
      <w:proofErr w:type="spellStart"/>
      <w:r w:rsidRPr="00D666B7">
        <w:rPr>
          <w:u w:val="single"/>
        </w:rPr>
        <w:t>SEaborn</w:t>
      </w:r>
      <w:proofErr w:type="spellEnd"/>
      <w:r w:rsidRPr="00D666B7">
        <w:rPr>
          <w:u w:val="single"/>
        </w:rPr>
        <w:t xml:space="preserve">, </w:t>
      </w:r>
      <w:proofErr w:type="spellStart"/>
      <w:r w:rsidRPr="00D666B7">
        <w:rPr>
          <w:u w:val="single"/>
        </w:rPr>
        <w:t>Plotly</w:t>
      </w:r>
      <w:proofErr w:type="spellEnd"/>
      <w:r w:rsidRPr="00D666B7">
        <w:rPr>
          <w:u w:val="single"/>
        </w:rPr>
        <w:t>, Matplotlib,</w:t>
      </w:r>
      <w:r w:rsidRPr="00D666B7">
        <w:t> </w:t>
      </w:r>
      <w:proofErr w:type="spellStart"/>
      <w:r w:rsidRPr="00D666B7">
        <w:t>etc</w:t>
      </w:r>
      <w:proofErr w:type="spellEnd"/>
      <w:r w:rsidRPr="00D666B7">
        <w:t xml:space="preserve"> to effectively represent and analyze data.</w:t>
      </w:r>
    </w:p>
    <w:p w14:paraId="0B899614" w14:textId="53CECE59" w:rsidR="00D666B7" w:rsidRPr="00D666B7" w:rsidRDefault="00D666B7" w:rsidP="00D666B7">
      <w:pPr>
        <w:ind w:firstLine="720"/>
      </w:pPr>
      <w:r w:rsidRPr="00D666B7">
        <w:t>In addition to my technical expertise, I have obtained the </w:t>
      </w:r>
      <w:r w:rsidRPr="00D666B7">
        <w:rPr>
          <w:b/>
          <w:bCs/>
        </w:rPr>
        <w:t xml:space="preserve">Kaggle Advanced SQL certificate and Top SQL 50 Badge on </w:t>
      </w:r>
      <w:proofErr w:type="spellStart"/>
      <w:r w:rsidRPr="00D666B7">
        <w:rPr>
          <w:b/>
          <w:bCs/>
        </w:rPr>
        <w:t>Leetcode</w:t>
      </w:r>
      <w:proofErr w:type="spellEnd"/>
      <w:r w:rsidRPr="00D666B7">
        <w:t>, demonstrating my proficiency in </w:t>
      </w:r>
      <w:r w:rsidRPr="00D666B7">
        <w:rPr>
          <w:u w:val="single"/>
        </w:rPr>
        <w:t xml:space="preserve">aggregate functions, window functions, triggers, procedures, and </w:t>
      </w:r>
      <w:proofErr w:type="spellStart"/>
      <w:r w:rsidRPr="00D666B7">
        <w:rPr>
          <w:u w:val="single"/>
        </w:rPr>
        <w:t>BigQuery</w:t>
      </w:r>
      <w:proofErr w:type="spellEnd"/>
      <w:r w:rsidRPr="00D666B7">
        <w:rPr>
          <w:u w:val="single"/>
        </w:rPr>
        <w:t xml:space="preserve"> datasets</w:t>
      </w:r>
      <w:r w:rsidRPr="00D666B7">
        <w:t>. As the </w:t>
      </w:r>
      <w:r w:rsidRPr="00D666B7">
        <w:rPr>
          <w:b/>
          <w:bCs/>
        </w:rPr>
        <w:t>Vice President of Relations and Projects</w:t>
      </w:r>
      <w:r w:rsidRPr="00D666B7">
        <w:t> at </w:t>
      </w:r>
      <w:r w:rsidRPr="00D666B7">
        <w:rPr>
          <w:u w:val="single"/>
        </w:rPr>
        <w:t>The Data Science Hub at Northeastern University</w:t>
      </w:r>
      <w:r w:rsidRPr="00D666B7">
        <w:t>, I have had the privilege of organizing events such as </w:t>
      </w:r>
      <w:r w:rsidRPr="00D666B7">
        <w:rPr>
          <w:u w:val="single"/>
        </w:rPr>
        <w:t xml:space="preserve">Kaggle Days </w:t>
      </w:r>
      <w:proofErr w:type="spellStart"/>
      <w:r w:rsidRPr="00D666B7">
        <w:rPr>
          <w:u w:val="single"/>
        </w:rPr>
        <w:t>DataThon</w:t>
      </w:r>
      <w:proofErr w:type="spellEnd"/>
      <w:r w:rsidRPr="00D666B7">
        <w:t> and contributing to the documentation of the university's Climate Justice Action Plan as a selected </w:t>
      </w:r>
      <w:r w:rsidRPr="00D666B7">
        <w:rPr>
          <w:b/>
          <w:bCs/>
        </w:rPr>
        <w:t>Climate Justice Fellow 2023</w:t>
      </w:r>
      <w:r w:rsidRPr="00D666B7">
        <w:t>.</w:t>
      </w:r>
    </w:p>
    <w:p w14:paraId="384F2E0B" w14:textId="77777777" w:rsidR="00D666B7" w:rsidRPr="00D666B7" w:rsidRDefault="00D666B7" w:rsidP="00D666B7">
      <w:pPr>
        <w:ind w:firstLine="720"/>
      </w:pPr>
      <w:r w:rsidRPr="00D666B7">
        <w:t>Beyond my professional and academic pursuits, I am deeply committed to making a positive impact in the community. I have volunteered as a </w:t>
      </w:r>
      <w:r w:rsidRPr="00D666B7">
        <w:rPr>
          <w:b/>
          <w:bCs/>
        </w:rPr>
        <w:t>STEM tutor at 826 Boston</w:t>
      </w:r>
      <w:r w:rsidRPr="00D666B7">
        <w:t xml:space="preserve"> a Non </w:t>
      </w:r>
      <w:proofErr w:type="spellStart"/>
      <w:r w:rsidRPr="00D666B7">
        <w:t>Profite</w:t>
      </w:r>
      <w:proofErr w:type="spellEnd"/>
      <w:r w:rsidRPr="00D666B7">
        <w:t xml:space="preserve"> Tutoring Organization and actively participated in noteworthy events like the </w:t>
      </w:r>
      <w:r w:rsidRPr="00D666B7">
        <w:rPr>
          <w:b/>
          <w:bCs/>
        </w:rPr>
        <w:t>127th Boston Marathon, BAA 10K and Fenway Pride Porchfest.</w:t>
      </w:r>
    </w:p>
    <w:p w14:paraId="50A63F5A" w14:textId="77777777" w:rsidR="00D666B7" w:rsidRPr="00D666B7" w:rsidRDefault="00D666B7" w:rsidP="00D666B7">
      <w:r w:rsidRPr="00D666B7">
        <w:t>I am thrilled about the prospect of joining your organization and utilizing my skills to contribute to i</w:t>
      </w:r>
      <w:r w:rsidRPr="00D666B7">
        <w:rPr>
          <w:b/>
          <w:bCs/>
        </w:rPr>
        <w:t>mpactful data analytics work.</w:t>
      </w:r>
      <w:r w:rsidRPr="00D666B7">
        <w:t> I have attached my resume for a comprehensive overview of my qualifications and achievements. Thank you for considering my application, and I am eager to discuss how my experiences align with your goals in an </w:t>
      </w:r>
      <w:r w:rsidRPr="00D666B7">
        <w:rPr>
          <w:b/>
          <w:bCs/>
        </w:rPr>
        <w:t>interview</w:t>
      </w:r>
      <w:r w:rsidRPr="00D666B7">
        <w:t>.</w:t>
      </w:r>
    </w:p>
    <w:p w14:paraId="14D933FE" w14:textId="77777777" w:rsidR="00D666B7" w:rsidRPr="00D666B7" w:rsidRDefault="00D666B7" w:rsidP="00D666B7"/>
    <w:p w14:paraId="6BAC5802" w14:textId="77777777" w:rsidR="00D666B7" w:rsidRPr="00D666B7" w:rsidRDefault="00D666B7" w:rsidP="00D666B7">
      <w:r w:rsidRPr="00D666B7">
        <w:t>Sincerely,</w:t>
      </w:r>
    </w:p>
    <w:p w14:paraId="4DB94288" w14:textId="77777777" w:rsidR="00D666B7" w:rsidRPr="00D666B7" w:rsidRDefault="00D666B7" w:rsidP="00D666B7"/>
    <w:p w14:paraId="1DCB51FE" w14:textId="3FCF1BE7" w:rsidR="00A47BF5" w:rsidRDefault="00D666B7" w:rsidP="00D666B7">
      <w:r w:rsidRPr="00D666B7">
        <w:t>Pranjal Umesh Kalekar</w:t>
      </w:r>
    </w:p>
    <w:sectPr w:rsidR="00A47BF5" w:rsidSect="00D66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B7"/>
    <w:rsid w:val="0000545B"/>
    <w:rsid w:val="00202B3A"/>
    <w:rsid w:val="00506E79"/>
    <w:rsid w:val="00A47BF5"/>
    <w:rsid w:val="00B63CF5"/>
    <w:rsid w:val="00D666B7"/>
    <w:rsid w:val="00D8410E"/>
    <w:rsid w:val="00E4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2157"/>
  <w15:chartTrackingRefBased/>
  <w15:docId w15:val="{EF09DBB1-0673-EA48-8D7E-BA116A0B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45B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lekar.p@northeastern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njalkalekar/Library/Group%20Containers/UBF8T346G9.Office/User%20Content.localized/Templates.localized/Pranjal%20Umesh%20Kalekar_cover%20letter%2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Pranjal Umesh Kalekar_cover letter .dotx</Template>
  <TotalTime>2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Kalekar</dc:creator>
  <cp:keywords/>
  <dc:description/>
  <cp:lastModifiedBy>Pranjal Kalekar</cp:lastModifiedBy>
  <cp:revision>1</cp:revision>
  <cp:lastPrinted>2023-04-21T21:00:00Z</cp:lastPrinted>
  <dcterms:created xsi:type="dcterms:W3CDTF">2023-07-18T05:39:00Z</dcterms:created>
  <dcterms:modified xsi:type="dcterms:W3CDTF">2023-07-18T05:42:00Z</dcterms:modified>
</cp:coreProperties>
</file>